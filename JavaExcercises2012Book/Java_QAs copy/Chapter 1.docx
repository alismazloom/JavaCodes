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1C77" w14:textId="77777777" w:rsidR="003F11BC" w:rsidRDefault="00F64369" w:rsidP="00350A6E">
      <w:pPr>
        <w:pStyle w:val="Heading1"/>
        <w:spacing w:line="360" w:lineRule="auto"/>
        <w:jc w:val="both"/>
      </w:pPr>
      <w:r>
        <w:t>Chapter 1</w:t>
      </w:r>
      <w:bookmarkStart w:id="0" w:name="_GoBack"/>
      <w:bookmarkEnd w:id="0"/>
    </w:p>
    <w:p w14:paraId="4485A7EC" w14:textId="5687EF4F" w:rsidR="003F3CAF" w:rsidRPr="008E27C0" w:rsidRDefault="003F3CAF" w:rsidP="00350A6E">
      <w:pPr>
        <w:spacing w:line="360" w:lineRule="auto"/>
        <w:rPr>
          <w:b/>
          <w:bCs/>
          <w:color w:val="C00000"/>
        </w:rPr>
      </w:pPr>
      <w:r w:rsidRPr="008E27C0">
        <w:rPr>
          <w:b/>
          <w:bCs/>
          <w:color w:val="C00000"/>
        </w:rPr>
        <w:t>Exercises:</w:t>
      </w:r>
    </w:p>
    <w:p w14:paraId="32CDAB7E" w14:textId="77777777" w:rsidR="00F64369" w:rsidRPr="006A08A4" w:rsidRDefault="00F64369" w:rsidP="00350A6E">
      <w:pPr>
        <w:pStyle w:val="ListBulle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</w:p>
    <w:p w14:paraId="1738C556" w14:textId="77777777" w:rsidR="00F64369" w:rsidRPr="006A08A4" w:rsidRDefault="00F64369" w:rsidP="00350A6E">
      <w:pPr>
        <w:pStyle w:val="ListBullet"/>
        <w:spacing w:line="360" w:lineRule="auto"/>
        <w:ind w:left="360"/>
        <w:rPr>
          <w:sz w:val="28"/>
          <w:szCs w:val="28"/>
        </w:rPr>
      </w:pPr>
      <w:r w:rsidRPr="006A08A4">
        <w:rPr>
          <w:sz w:val="28"/>
          <w:szCs w:val="28"/>
        </w:rPr>
        <w:t>a. T</w:t>
      </w:r>
    </w:p>
    <w:p w14:paraId="77F72F6F" w14:textId="77777777" w:rsidR="00F64369" w:rsidRPr="006A08A4" w:rsidRDefault="00F64369" w:rsidP="00350A6E">
      <w:pPr>
        <w:pStyle w:val="ListBullet"/>
        <w:spacing w:line="360" w:lineRule="auto"/>
        <w:ind w:left="360"/>
        <w:rPr>
          <w:sz w:val="28"/>
          <w:szCs w:val="28"/>
        </w:rPr>
      </w:pPr>
      <w:r w:rsidRPr="006A08A4">
        <w:rPr>
          <w:sz w:val="28"/>
          <w:szCs w:val="28"/>
        </w:rPr>
        <w:t>b. T</w:t>
      </w:r>
    </w:p>
    <w:p w14:paraId="60E3A231" w14:textId="33A2D7A8" w:rsidR="003F11BC" w:rsidRPr="006A08A4" w:rsidRDefault="00F64369" w:rsidP="00350A6E">
      <w:pPr>
        <w:pStyle w:val="ListBullet"/>
        <w:spacing w:line="360" w:lineRule="auto"/>
        <w:ind w:left="360"/>
        <w:rPr>
          <w:sz w:val="28"/>
          <w:szCs w:val="28"/>
        </w:rPr>
      </w:pPr>
      <w:r w:rsidRPr="006A08A4">
        <w:rPr>
          <w:sz w:val="28"/>
          <w:szCs w:val="28"/>
        </w:rPr>
        <w:t xml:space="preserve">c. </w:t>
      </w:r>
      <w:r w:rsidR="006A08A4" w:rsidRPr="006A08A4">
        <w:rPr>
          <w:sz w:val="28"/>
          <w:szCs w:val="28"/>
        </w:rPr>
        <w:t>T</w:t>
      </w:r>
    </w:p>
    <w:p w14:paraId="38190A09" w14:textId="197B5316" w:rsidR="006A08A4" w:rsidRDefault="006A08A4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d. T</w:t>
      </w:r>
    </w:p>
    <w:p w14:paraId="73E7AA40" w14:textId="4CE903FD" w:rsidR="006A08A4" w:rsidRDefault="006A08A4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e. F</w:t>
      </w:r>
    </w:p>
    <w:p w14:paraId="2B2F33F5" w14:textId="2AB72072" w:rsidR="006A08A4" w:rsidRDefault="006A08A4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f. T</w:t>
      </w:r>
    </w:p>
    <w:p w14:paraId="224ACD6A" w14:textId="7DB9BD41" w:rsidR="006A08A4" w:rsidRDefault="006A08A4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g. T</w:t>
      </w:r>
    </w:p>
    <w:p w14:paraId="4E646D16" w14:textId="0107007A" w:rsidR="006A08A4" w:rsidRDefault="006A08A4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h.</w:t>
      </w:r>
      <w:r w:rsidR="00A7743D">
        <w:rPr>
          <w:sz w:val="28"/>
          <w:szCs w:val="28"/>
        </w:rPr>
        <w:t xml:space="preserve"> </w:t>
      </w:r>
      <w:r w:rsidR="00E85B19">
        <w:rPr>
          <w:sz w:val="28"/>
          <w:szCs w:val="28"/>
        </w:rPr>
        <w:t>F</w:t>
      </w:r>
    </w:p>
    <w:p w14:paraId="16F6C506" w14:textId="0B21DAC3" w:rsidR="00E85B19" w:rsidRDefault="00E85B19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A7743D">
        <w:rPr>
          <w:sz w:val="28"/>
          <w:szCs w:val="28"/>
        </w:rPr>
        <w:t>F</w:t>
      </w:r>
    </w:p>
    <w:p w14:paraId="4A7F27AC" w14:textId="150FAD85" w:rsidR="00A7743D" w:rsidRDefault="00A7743D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j. T</w:t>
      </w:r>
    </w:p>
    <w:p w14:paraId="460ACA83" w14:textId="76C2A55A" w:rsidR="00E64C38" w:rsidRDefault="00CF33B5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k. F</w:t>
      </w:r>
    </w:p>
    <w:p w14:paraId="60DF6F6D" w14:textId="244E5818" w:rsidR="00CF33B5" w:rsidRDefault="00CF33B5" w:rsidP="00350A6E">
      <w:pPr>
        <w:pStyle w:val="ListBulle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l. T</w:t>
      </w:r>
    </w:p>
    <w:p w14:paraId="4B4B453E" w14:textId="5D806175" w:rsidR="00D65BAD" w:rsidRDefault="00D65BAD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Keyboard, Mouse</w:t>
      </w:r>
    </w:p>
    <w:p w14:paraId="1D29892E" w14:textId="08E7BB55" w:rsidR="00D65BAD" w:rsidRDefault="00D65BAD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Monitor, Printer</w:t>
      </w:r>
    </w:p>
    <w:p w14:paraId="2127A4BD" w14:textId="536EA6EB" w:rsidR="00D65BAD" w:rsidRDefault="00D65BAD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In order to store information permanently on the computer.</w:t>
      </w:r>
    </w:p>
    <w:p w14:paraId="3D0A6919" w14:textId="26C10FF9" w:rsidR="00D65BAD" w:rsidRDefault="00D65BAD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670C93">
        <w:rPr>
          <w:sz w:val="28"/>
          <w:szCs w:val="28"/>
        </w:rPr>
        <w:t>Monitoring system operations and providing services for the applications.</w:t>
      </w:r>
    </w:p>
    <w:p w14:paraId="578E8192" w14:textId="1235BFAD" w:rsidR="00670C93" w:rsidRDefault="00670C93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 w:rsidR="00593334">
        <w:rPr>
          <w:sz w:val="28"/>
          <w:szCs w:val="28"/>
        </w:rPr>
        <w:t>Operating system, Application</w:t>
      </w:r>
    </w:p>
    <w:p w14:paraId="14801F19" w14:textId="26E2FFF4" w:rsidR="00593334" w:rsidRDefault="00593334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machine language is consisted of 0s and 1s which is not understandable to humans on the other hand, a high-level programming language </w:t>
      </w:r>
      <w:r w:rsidR="00D14CBB">
        <w:rPr>
          <w:sz w:val="28"/>
          <w:szCs w:val="28"/>
        </w:rPr>
        <w:t>syntax is close to common English.</w:t>
      </w:r>
    </w:p>
    <w:p w14:paraId="6D8205D6" w14:textId="5A9BC099" w:rsidR="00D14CBB" w:rsidRDefault="00D14CBB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8) A computer program that has been written in a high-level programming language</w:t>
      </w:r>
    </w:p>
    <w:p w14:paraId="3026C68C" w14:textId="5CCAD0DE" w:rsidR="00D14CBB" w:rsidRDefault="00D14CBB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892043">
        <w:rPr>
          <w:sz w:val="28"/>
          <w:szCs w:val="28"/>
        </w:rPr>
        <w:t>Syntax errors.</w:t>
      </w:r>
    </w:p>
    <w:p w14:paraId="4F467387" w14:textId="5E13E5C4" w:rsidR="00892043" w:rsidRDefault="00892043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10) Because a high-level language is not executable by computer.</w:t>
      </w:r>
    </w:p>
    <w:p w14:paraId="4F53D4B4" w14:textId="2E598EF9" w:rsidR="00892043" w:rsidRDefault="00892043" w:rsidP="00350A6E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="00435D56">
        <w:rPr>
          <w:sz w:val="28"/>
          <w:szCs w:val="28"/>
        </w:rPr>
        <w:t>It is easier to find and fix errors in a high-level program and also it is easier to write programs in a high-level language since it is closer to</w:t>
      </w:r>
      <w:r w:rsidR="006B3D74">
        <w:rPr>
          <w:sz w:val="28"/>
          <w:szCs w:val="28"/>
        </w:rPr>
        <w:t xml:space="preserve"> English language.</w:t>
      </w:r>
    </w:p>
    <w:p w14:paraId="1DE9D33D" w14:textId="608844D5" w:rsidR="006B3D74" w:rsidRDefault="00F30238" w:rsidP="00F30238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r w:rsidR="00A5079F">
        <w:rPr>
          <w:sz w:val="28"/>
          <w:szCs w:val="28"/>
        </w:rPr>
        <w:t>Reduces the time and effort needed later in the application development lifecycle to find and fix errors or add features and capabilities to the program.</w:t>
      </w:r>
    </w:p>
    <w:p w14:paraId="4F828A50" w14:textId="77777777" w:rsidR="00B24A80" w:rsidRDefault="00350A6E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13)</w:t>
      </w:r>
      <w:r w:rsidR="00565297">
        <w:rPr>
          <w:sz w:val="28"/>
          <w:szCs w:val="28"/>
        </w:rPr>
        <w:t xml:space="preserve"> </w:t>
      </w:r>
    </w:p>
    <w:p w14:paraId="56536D4C" w14:textId="361BF5E9" w:rsidR="00350A6E" w:rsidRDefault="00B24A80" w:rsidP="00ED26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1.  </w:t>
      </w:r>
      <w:r w:rsidR="00565297">
        <w:rPr>
          <w:sz w:val="28"/>
          <w:szCs w:val="28"/>
        </w:rPr>
        <w:t xml:space="preserve">Get </w:t>
      </w:r>
      <w:r>
        <w:rPr>
          <w:sz w:val="28"/>
          <w:szCs w:val="28"/>
        </w:rPr>
        <w:t xml:space="preserve"> testScore</w:t>
      </w:r>
      <w:r w:rsidR="00565297" w:rsidRPr="00B24A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  weightTestScore</w:t>
      </w:r>
      <w:r w:rsidR="00350A6E" w:rsidRPr="00B24A80">
        <w:rPr>
          <w:sz w:val="28"/>
          <w:szCs w:val="28"/>
        </w:rPr>
        <w:t xml:space="preserve"> </w:t>
      </w:r>
    </w:p>
    <w:p w14:paraId="67E11FBB" w14:textId="27086FAD" w:rsidR="00B24A80" w:rsidRDefault="00B24A8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2. Calculate weightedSum using this formula</w:t>
      </w:r>
    </w:p>
    <w:p w14:paraId="34AC0D30" w14:textId="2FDBACBB" w:rsidR="00B24A80" w:rsidRDefault="00B24A8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weighted</w:t>
      </w:r>
      <w:r>
        <w:rPr>
          <w:sz w:val="28"/>
          <w:szCs w:val="28"/>
        </w:rPr>
        <w:t xml:space="preserve">Sum = </w:t>
      </w:r>
      <w:r>
        <w:rPr>
          <w:sz w:val="28"/>
          <w:szCs w:val="28"/>
        </w:rPr>
        <w:t>weighted</w:t>
      </w:r>
      <w:r>
        <w:rPr>
          <w:sz w:val="28"/>
          <w:szCs w:val="28"/>
        </w:rPr>
        <w:t>Sum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testScore</w:t>
      </w:r>
      <w:r w:rsidRPr="00B24A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weightTestScore</w:t>
      </w:r>
      <w:r>
        <w:rPr>
          <w:sz w:val="28"/>
          <w:szCs w:val="28"/>
        </w:rPr>
        <w:tab/>
      </w:r>
    </w:p>
    <w:p w14:paraId="27972704" w14:textId="1595FD1D" w:rsidR="00B24A80" w:rsidRDefault="00B24A8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3. Repeat steps 1 and 2</w:t>
      </w:r>
      <w:r w:rsidR="00ED2628">
        <w:rPr>
          <w:sz w:val="28"/>
          <w:szCs w:val="28"/>
        </w:rPr>
        <w:t>,</w:t>
      </w:r>
      <w:r>
        <w:rPr>
          <w:sz w:val="28"/>
          <w:szCs w:val="28"/>
        </w:rPr>
        <w:t xml:space="preserve"> three more times</w:t>
      </w:r>
    </w:p>
    <w:p w14:paraId="5C8E2C37" w14:textId="77777777" w:rsidR="00ED2628" w:rsidRDefault="00B24A8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4. </w:t>
      </w:r>
      <w:r w:rsidR="00ED2628">
        <w:rPr>
          <w:sz w:val="28"/>
          <w:szCs w:val="28"/>
        </w:rPr>
        <w:t>Calculate</w:t>
      </w:r>
      <w:r w:rsidR="00ED2628">
        <w:rPr>
          <w:sz w:val="28"/>
          <w:szCs w:val="28"/>
        </w:rPr>
        <w:t xml:space="preserve"> weightedAverage using this formula:</w:t>
      </w:r>
    </w:p>
    <w:p w14:paraId="6E65249F" w14:textId="77777777" w:rsidR="00ED2628" w:rsidRDefault="00ED2628" w:rsidP="00ED26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weightedAverage = weightedSum / 4</w:t>
      </w:r>
    </w:p>
    <w:p w14:paraId="236905E9" w14:textId="77777777" w:rsidR="00ED2628" w:rsidRDefault="00ED2628" w:rsidP="00ED26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16208411" w14:textId="77777777" w:rsidR="00DE4EAF" w:rsidRDefault="00ED2628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14) </w:t>
      </w:r>
    </w:p>
    <w:p w14:paraId="1BE17A5C" w14:textId="3B3E3C69" w:rsidR="00B24A80" w:rsidRDefault="00E83D5D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DE4EAF">
        <w:rPr>
          <w:sz w:val="28"/>
          <w:szCs w:val="28"/>
        </w:rPr>
        <w:t>1. Get radius and price</w:t>
      </w:r>
    </w:p>
    <w:p w14:paraId="6A128901" w14:textId="5DA05731" w:rsidR="00E83D5D" w:rsidRDefault="00DE4EAF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="00E83D5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2. </w:t>
      </w:r>
      <w:r w:rsidR="00AB0D85">
        <w:rPr>
          <w:sz w:val="28"/>
          <w:szCs w:val="28"/>
        </w:rPr>
        <w:t xml:space="preserve">Calculate </w:t>
      </w:r>
      <w:r w:rsidR="00E83D5D">
        <w:rPr>
          <w:sz w:val="28"/>
          <w:szCs w:val="28"/>
        </w:rPr>
        <w:t xml:space="preserve">pizza area using this formula </w:t>
      </w:r>
    </w:p>
    <w:p w14:paraId="0A698A2E" w14:textId="15EA5D8B" w:rsidR="00DE4EAF" w:rsidRDefault="00E83D5D" w:rsidP="00E83D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4EAF">
        <w:rPr>
          <w:sz w:val="28"/>
          <w:szCs w:val="28"/>
        </w:rPr>
        <w:t>area = pi * r * r</w:t>
      </w:r>
    </w:p>
    <w:p w14:paraId="5A0579D2" w14:textId="6B3DE4D7" w:rsidR="00E83D5D" w:rsidRPr="00E83D5D" w:rsidRDefault="00DE4EAF" w:rsidP="00E83D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="00E83D5D">
        <w:rPr>
          <w:sz w:val="28"/>
          <w:szCs w:val="28"/>
        </w:rPr>
        <w:t xml:space="preserve">    </w:t>
      </w:r>
      <w:r>
        <w:rPr>
          <w:sz w:val="28"/>
          <w:szCs w:val="28"/>
        </w:rPr>
        <w:t>3.</w:t>
      </w:r>
      <w:r w:rsidR="00E83D5D">
        <w:rPr>
          <w:sz w:val="28"/>
          <w:szCs w:val="28"/>
        </w:rPr>
        <w:t xml:space="preserve"> Calculate t</w:t>
      </w:r>
      <w:r w:rsidR="00E83D5D" w:rsidRPr="00E83D5D">
        <w:rPr>
          <w:sz w:val="28"/>
          <w:szCs w:val="28"/>
        </w:rPr>
        <w:t xml:space="preserve">he price of the pizza per square inch </w:t>
      </w:r>
      <w:r w:rsidR="00E83D5D">
        <w:rPr>
          <w:sz w:val="28"/>
          <w:szCs w:val="28"/>
        </w:rPr>
        <w:t>using this formula</w:t>
      </w:r>
    </w:p>
    <w:p w14:paraId="0DE6B83E" w14:textId="32CAA7CA" w:rsidR="00DE4EAF" w:rsidRDefault="00E83D5D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0D85">
        <w:rPr>
          <w:sz w:val="28"/>
          <w:szCs w:val="28"/>
        </w:rPr>
        <w:t xml:space="preserve">PricePerSquareInch = price / </w:t>
      </w:r>
      <w:r>
        <w:rPr>
          <w:sz w:val="28"/>
          <w:szCs w:val="28"/>
        </w:rPr>
        <w:t>area</w:t>
      </w:r>
    </w:p>
    <w:p w14:paraId="1F8B8393" w14:textId="77777777" w:rsidR="00871418" w:rsidRDefault="00871418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4643643C" w14:textId="226936BA" w:rsidR="00871418" w:rsidRDefault="00871418" w:rsidP="00DE4E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15) </w:t>
      </w:r>
    </w:p>
    <w:p w14:paraId="38A5DA58" w14:textId="19C45C6B" w:rsidR="00B24A80" w:rsidRDefault="00BC45B3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1. Get the price</w:t>
      </w:r>
      <w:r w:rsidR="00520DDF">
        <w:rPr>
          <w:sz w:val="28"/>
          <w:szCs w:val="28"/>
        </w:rPr>
        <w:t>, markupRate and discountRate</w:t>
      </w:r>
    </w:p>
    <w:p w14:paraId="3663D4CE" w14:textId="2EE7AC91" w:rsidR="00520DDF" w:rsidRDefault="00520DDF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2. Assign 0.8 as the value of markupRate</w:t>
      </w:r>
    </w:p>
    <w:p w14:paraId="6C23FBC0" w14:textId="49037B37" w:rsidR="00BC45B3" w:rsidRDefault="00BC45B3" w:rsidP="00520D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520DDF">
        <w:rPr>
          <w:sz w:val="28"/>
          <w:szCs w:val="28"/>
        </w:rPr>
        <w:t>3</w:t>
      </w:r>
      <w:r>
        <w:rPr>
          <w:sz w:val="28"/>
          <w:szCs w:val="28"/>
        </w:rPr>
        <w:t>. Calculate markupPrice using this formula</w:t>
      </w:r>
    </w:p>
    <w:p w14:paraId="696D4EEC" w14:textId="20E35FCB" w:rsidR="00BC45B3" w:rsidRDefault="00BC45B3" w:rsidP="00BC45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markupPrice = price * </w:t>
      </w:r>
      <w:r w:rsidR="00520DDF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520DDF">
        <w:rPr>
          <w:sz w:val="28"/>
          <w:szCs w:val="28"/>
        </w:rPr>
        <w:t xml:space="preserve"> + markupRate)</w:t>
      </w:r>
    </w:p>
    <w:p w14:paraId="259AB763" w14:textId="57602479" w:rsidR="00520DDF" w:rsidRDefault="00520DDF" w:rsidP="00BC45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4. Assign 0.1 as the value of discountRate </w:t>
      </w:r>
    </w:p>
    <w:p w14:paraId="7AD622F1" w14:textId="00658F49" w:rsidR="00BC45B3" w:rsidRDefault="00BC45B3" w:rsidP="00520D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520DDF">
        <w:rPr>
          <w:sz w:val="28"/>
          <w:szCs w:val="28"/>
        </w:rPr>
        <w:t>5</w:t>
      </w:r>
      <w:r>
        <w:rPr>
          <w:sz w:val="28"/>
          <w:szCs w:val="28"/>
        </w:rPr>
        <w:t>. Calculate discountPrice using this formula</w:t>
      </w:r>
    </w:p>
    <w:p w14:paraId="58D07547" w14:textId="31E272F0" w:rsidR="00520DDF" w:rsidRDefault="00BC45B3" w:rsidP="00520D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discountPrice </w:t>
      </w:r>
      <w:r w:rsidR="00520DDF">
        <w:rPr>
          <w:sz w:val="28"/>
          <w:szCs w:val="28"/>
        </w:rPr>
        <w:t>=</w:t>
      </w:r>
      <w:r>
        <w:rPr>
          <w:sz w:val="28"/>
          <w:szCs w:val="28"/>
        </w:rPr>
        <w:t xml:space="preserve"> markupPrice</w:t>
      </w:r>
      <w:r w:rsidR="00520DDF">
        <w:rPr>
          <w:sz w:val="28"/>
          <w:szCs w:val="28"/>
        </w:rPr>
        <w:t xml:space="preserve"> * (1 - discountRate)</w:t>
      </w:r>
      <w:r>
        <w:rPr>
          <w:sz w:val="28"/>
          <w:szCs w:val="28"/>
        </w:rPr>
        <w:tab/>
      </w:r>
    </w:p>
    <w:p w14:paraId="5ED4E12A" w14:textId="77777777" w:rsidR="00520DDF" w:rsidRDefault="00520DDF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27CEF940" w14:textId="77777777" w:rsidR="00520DDF" w:rsidRDefault="00520DDF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The information we need in order to find the selling price are:</w:t>
      </w:r>
    </w:p>
    <w:p w14:paraId="6DCEF400" w14:textId="77777777" w:rsidR="00B87F00" w:rsidRDefault="00520DDF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Original price, markup rate and discount rate</w:t>
      </w:r>
    </w:p>
    <w:p w14:paraId="66EE58FC" w14:textId="77777777" w:rsidR="00B87F00" w:rsidRDefault="00B87F0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60D8AFAF" w14:textId="77777777" w:rsidR="00B87F00" w:rsidRDefault="00B87F0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16)</w:t>
      </w:r>
    </w:p>
    <w:p w14:paraId="15D5C2D0" w14:textId="77777777" w:rsidR="00C74011" w:rsidRDefault="00B87F0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</w:t>
      </w:r>
      <w:r w:rsidR="00C74011">
        <w:rPr>
          <w:sz w:val="28"/>
          <w:szCs w:val="28"/>
        </w:rPr>
        <w:t>1. Get a, b, c</w:t>
      </w:r>
    </w:p>
    <w:p w14:paraId="7374EAD8" w14:textId="77777777" w:rsidR="00B65DD5" w:rsidRDefault="00C74011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2. </w:t>
      </w:r>
      <w:r w:rsidR="00B65DD5">
        <w:rPr>
          <w:sz w:val="28"/>
          <w:szCs w:val="28"/>
        </w:rPr>
        <w:t>Calculate s using this formula</w:t>
      </w:r>
    </w:p>
    <w:p w14:paraId="45068E17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 = (1/2) * (a + b + c)</w:t>
      </w:r>
    </w:p>
    <w:p w14:paraId="3A4585AD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 3. Calculate area using this formula</w:t>
      </w:r>
    </w:p>
    <w:p w14:paraId="2280492E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area = sqrt(s * (s – a) * (s – b) * (s – c))</w:t>
      </w:r>
    </w:p>
    <w:p w14:paraId="1E29C30F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3E11AAF6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We need the lengths of the sides of the triangle (a, b, c) to calculate the area.</w:t>
      </w:r>
      <w:r>
        <w:rPr>
          <w:sz w:val="28"/>
          <w:szCs w:val="28"/>
        </w:rPr>
        <w:tab/>
      </w:r>
    </w:p>
    <w:p w14:paraId="791EFE64" w14:textId="77777777" w:rsidR="00B65DD5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50189C03" w14:textId="77777777" w:rsidR="001E47FF" w:rsidRDefault="00B65DD5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="00B87F00">
        <w:rPr>
          <w:sz w:val="28"/>
          <w:szCs w:val="28"/>
        </w:rPr>
        <w:tab/>
      </w:r>
    </w:p>
    <w:p w14:paraId="4B031A62" w14:textId="16C621B3" w:rsidR="00190DB3" w:rsidRDefault="001E47FF" w:rsidP="001E47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1. Get </w:t>
      </w:r>
      <w:r w:rsidR="00AE39CF">
        <w:rPr>
          <w:sz w:val="28"/>
          <w:szCs w:val="28"/>
        </w:rPr>
        <w:t>noOfPages</w:t>
      </w:r>
    </w:p>
    <w:p w14:paraId="507FC8F4" w14:textId="514D17E0" w:rsidR="00AE39CF" w:rsidRDefault="00AE39CF" w:rsidP="001E47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2. Calculate the chargePerPage using this formula</w:t>
      </w:r>
    </w:p>
    <w:p w14:paraId="1599C10C" w14:textId="5AE508B3" w:rsidR="00AE39CF" w:rsidRDefault="00AE39CF" w:rsidP="001E47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 (</w:t>
      </w:r>
      <w:r>
        <w:rPr>
          <w:sz w:val="28"/>
          <w:szCs w:val="28"/>
        </w:rPr>
        <w:t>noOfPages</w:t>
      </w:r>
      <w:r>
        <w:rPr>
          <w:sz w:val="28"/>
          <w:szCs w:val="28"/>
        </w:rPr>
        <w:t xml:space="preserve"> &lt; 11) then </w:t>
      </w:r>
    </w:p>
    <w:p w14:paraId="771AD186" w14:textId="23247B41" w:rsidR="00AE39CF" w:rsidRDefault="002C5922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E39CF">
        <w:rPr>
          <w:sz w:val="28"/>
          <w:szCs w:val="28"/>
        </w:rPr>
        <w:t xml:space="preserve">directCharge = 0.2 * </w:t>
      </w:r>
      <w:r w:rsidR="00AE39CF">
        <w:rPr>
          <w:sz w:val="28"/>
          <w:szCs w:val="28"/>
        </w:rPr>
        <w:t>noOfPages</w:t>
      </w:r>
    </w:p>
    <w:p w14:paraId="1E4EF87F" w14:textId="4C15E4C0" w:rsidR="00AE39CF" w:rsidRDefault="00AE39CF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569FD0B0" w14:textId="722A39E7" w:rsidR="00AE39CF" w:rsidRDefault="002C5922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E39CF">
        <w:rPr>
          <w:sz w:val="28"/>
          <w:szCs w:val="28"/>
        </w:rPr>
        <w:t>directCharge = 0.2 * noOfPages</w:t>
      </w:r>
      <w:r w:rsidR="00AE39CF">
        <w:rPr>
          <w:sz w:val="28"/>
          <w:szCs w:val="28"/>
        </w:rPr>
        <w:t xml:space="preserve"> + 0.1 * (</w:t>
      </w:r>
      <w:r w:rsidR="00AE39CF">
        <w:rPr>
          <w:sz w:val="28"/>
          <w:szCs w:val="28"/>
        </w:rPr>
        <w:t>noOfPages</w:t>
      </w:r>
      <w:r w:rsidR="00AE39CF">
        <w:rPr>
          <w:sz w:val="28"/>
          <w:szCs w:val="28"/>
        </w:rPr>
        <w:t xml:space="preserve"> – 10)</w:t>
      </w:r>
    </w:p>
    <w:p w14:paraId="229B05AA" w14:textId="61BD4D36" w:rsidR="00BC45B3" w:rsidRDefault="00190DB3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AE39C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AE39CF">
        <w:rPr>
          <w:sz w:val="28"/>
          <w:szCs w:val="28"/>
        </w:rPr>
        <w:t xml:space="preserve">Calculate </w:t>
      </w:r>
      <w:r w:rsidR="002C5922">
        <w:rPr>
          <w:sz w:val="28"/>
          <w:szCs w:val="28"/>
        </w:rPr>
        <w:t>totalCost using this formula</w:t>
      </w:r>
    </w:p>
    <w:p w14:paraId="58FC4A5A" w14:textId="5BA045B7" w:rsidR="002C5922" w:rsidRDefault="002C5922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totalCost = serviceCharges + directCharge</w:t>
      </w:r>
    </w:p>
    <w:p w14:paraId="077D8AC8" w14:textId="77777777" w:rsidR="003B7E32" w:rsidRDefault="003B7E32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5503C63B" w14:textId="6E3D8845" w:rsidR="003B7E32" w:rsidRDefault="003B7E32" w:rsidP="00AE39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</w:p>
    <w:p w14:paraId="18A8A128" w14:textId="77777777" w:rsidR="00B24A80" w:rsidRPr="00B24A80" w:rsidRDefault="00B24A80" w:rsidP="00B24A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3D05624F" w14:textId="12994645" w:rsidR="00D65BAD" w:rsidRDefault="00D65BAD" w:rsidP="00350A6E">
      <w:pPr>
        <w:pStyle w:val="ListBulle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98966CC" w14:textId="77777777" w:rsidR="00D65BAD" w:rsidRDefault="00D65BAD" w:rsidP="00350A6E">
      <w:pPr>
        <w:pStyle w:val="ListBullet"/>
        <w:spacing w:line="360" w:lineRule="auto"/>
        <w:rPr>
          <w:sz w:val="28"/>
          <w:szCs w:val="28"/>
        </w:rPr>
      </w:pPr>
    </w:p>
    <w:p w14:paraId="0EA72364" w14:textId="77777777" w:rsidR="00D65BAD" w:rsidRPr="006A08A4" w:rsidRDefault="00D65BAD" w:rsidP="00350A6E">
      <w:pPr>
        <w:pStyle w:val="ListBullet"/>
        <w:spacing w:line="360" w:lineRule="auto"/>
        <w:rPr>
          <w:sz w:val="28"/>
          <w:szCs w:val="28"/>
        </w:rPr>
      </w:pPr>
    </w:p>
    <w:p w14:paraId="17D22F29" w14:textId="77777777" w:rsidR="003F11BC" w:rsidRDefault="003F11BC" w:rsidP="00350A6E">
      <w:pPr>
        <w:pStyle w:val="Heading2"/>
        <w:spacing w:line="360" w:lineRule="auto"/>
        <w:jc w:val="both"/>
      </w:pPr>
    </w:p>
    <w:sectPr w:rsidR="003F11B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3F2B8" w14:textId="77777777" w:rsidR="003D0E2A" w:rsidRDefault="003D0E2A">
      <w:r>
        <w:separator/>
      </w:r>
    </w:p>
    <w:p w14:paraId="7FC34D8A" w14:textId="77777777" w:rsidR="003D0E2A" w:rsidRDefault="003D0E2A"/>
  </w:endnote>
  <w:endnote w:type="continuationSeparator" w:id="0">
    <w:p w14:paraId="6735589D" w14:textId="77777777" w:rsidR="003D0E2A" w:rsidRDefault="003D0E2A">
      <w:r>
        <w:continuationSeparator/>
      </w:r>
    </w:p>
    <w:p w14:paraId="04956C49" w14:textId="77777777" w:rsidR="003D0E2A" w:rsidRDefault="003D0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564D7" w14:textId="77777777" w:rsidR="003F11BC" w:rsidRDefault="003D0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8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DCE96" w14:textId="77777777" w:rsidR="003D0E2A" w:rsidRDefault="003D0E2A">
      <w:r>
        <w:separator/>
      </w:r>
    </w:p>
    <w:p w14:paraId="348B0D7C" w14:textId="77777777" w:rsidR="003D0E2A" w:rsidRDefault="003D0E2A"/>
  </w:footnote>
  <w:footnote w:type="continuationSeparator" w:id="0">
    <w:p w14:paraId="3BDF4AB5" w14:textId="77777777" w:rsidR="003D0E2A" w:rsidRDefault="003D0E2A">
      <w:r>
        <w:continuationSeparator/>
      </w:r>
    </w:p>
    <w:p w14:paraId="0041D933" w14:textId="77777777" w:rsidR="003D0E2A" w:rsidRDefault="003D0E2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4675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69B61F8"/>
    <w:multiLevelType w:val="hybridMultilevel"/>
    <w:tmpl w:val="5232A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05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9"/>
    <w:rsid w:val="00190DB3"/>
    <w:rsid w:val="001E47FF"/>
    <w:rsid w:val="002C5922"/>
    <w:rsid w:val="00350A6E"/>
    <w:rsid w:val="003B7E32"/>
    <w:rsid w:val="003D0E2A"/>
    <w:rsid w:val="003F11BC"/>
    <w:rsid w:val="003F3CAF"/>
    <w:rsid w:val="00435D56"/>
    <w:rsid w:val="0048626A"/>
    <w:rsid w:val="00520DDF"/>
    <w:rsid w:val="00565297"/>
    <w:rsid w:val="00593334"/>
    <w:rsid w:val="00670C93"/>
    <w:rsid w:val="006A08A4"/>
    <w:rsid w:val="006B3D74"/>
    <w:rsid w:val="00840AD1"/>
    <w:rsid w:val="00871418"/>
    <w:rsid w:val="00892043"/>
    <w:rsid w:val="008B2391"/>
    <w:rsid w:val="008D5645"/>
    <w:rsid w:val="008E27C0"/>
    <w:rsid w:val="00A128FA"/>
    <w:rsid w:val="00A5079F"/>
    <w:rsid w:val="00A7743D"/>
    <w:rsid w:val="00AB0D85"/>
    <w:rsid w:val="00AE39CF"/>
    <w:rsid w:val="00B24A80"/>
    <w:rsid w:val="00B65DD5"/>
    <w:rsid w:val="00B87F00"/>
    <w:rsid w:val="00BC45B3"/>
    <w:rsid w:val="00C74011"/>
    <w:rsid w:val="00CB17FD"/>
    <w:rsid w:val="00CF33B5"/>
    <w:rsid w:val="00D14CBB"/>
    <w:rsid w:val="00D65BAD"/>
    <w:rsid w:val="00DE4EAF"/>
    <w:rsid w:val="00E64C38"/>
    <w:rsid w:val="00E83D5D"/>
    <w:rsid w:val="00E85B19"/>
    <w:rsid w:val="00ED2628"/>
    <w:rsid w:val="00F30238"/>
    <w:rsid w:val="00F64369"/>
    <w:rsid w:val="00F6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F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36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83"/>
    <w:rsid w:val="006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F30418D7EF141BC5D999B8FDB751F">
    <w:name w:val="3A5F30418D7EF141BC5D999B8FDB751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33AF413FF1ACA4AB754B754CA2A2832">
    <w:name w:val="733AF413FF1ACA4AB754B754CA2A2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211</TotalTime>
  <Pages>3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aseyedma</dc:creator>
  <cp:keywords/>
  <dc:description/>
  <cp:lastModifiedBy>aseyedma</cp:lastModifiedBy>
  <cp:revision>25</cp:revision>
  <dcterms:created xsi:type="dcterms:W3CDTF">2016-06-22T19:00:00Z</dcterms:created>
  <dcterms:modified xsi:type="dcterms:W3CDTF">2016-06-23T01:43:00Z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